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F0A0D" w14:textId="77777777" w:rsidR="002712C3" w:rsidRDefault="002712C3" w:rsidP="002712C3">
      <w:pPr>
        <w:pStyle w:val="Heading1"/>
        <w:spacing w:after="140"/>
        <w:ind w:left="2707" w:hanging="2887"/>
        <w:rPr>
          <w:rFonts w:eastAsiaTheme="minor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A11409" wp14:editId="7B8A7CA7">
            <wp:extent cx="1343660" cy="993775"/>
            <wp:effectExtent l="0" t="0" r="8890" b="0"/>
            <wp:docPr id="2" name="Picture 2" descr="GBLearn comp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Learn comp12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F3B8" w14:textId="77777777" w:rsidR="002712C3" w:rsidRPr="00315208" w:rsidRDefault="002712C3" w:rsidP="002712C3">
      <w:pPr>
        <w:pStyle w:val="CompanyName"/>
        <w:ind w:left="-180"/>
        <w:rPr>
          <w:b/>
          <w:sz w:val="28"/>
        </w:rPr>
      </w:pPr>
      <w:r>
        <w:t xml:space="preserve">COMP1230 – </w:t>
      </w:r>
      <w:r w:rsidRPr="00315208">
        <w:rPr>
          <w:b/>
          <w:sz w:val="28"/>
        </w:rPr>
        <w:t>Group Project</w:t>
      </w:r>
      <w:r>
        <w:rPr>
          <w:b/>
          <w:sz w:val="28"/>
        </w:rPr>
        <w:t xml:space="preserve"> Time ine</w:t>
      </w:r>
    </w:p>
    <w:p w14:paraId="6F789B9B" w14:textId="77777777" w:rsidR="002712C3" w:rsidRPr="002712C3" w:rsidRDefault="002712C3" w:rsidP="002712C3">
      <w:pPr>
        <w:ind w:left="720" w:firstLine="0"/>
        <w:rPr>
          <w:b/>
          <w:bCs/>
          <w:highlight w:val="yellow"/>
        </w:rPr>
      </w:pPr>
    </w:p>
    <w:p w14:paraId="63FA3304" w14:textId="77777777" w:rsidR="002712C3" w:rsidRPr="002712C3" w:rsidRDefault="002712C3" w:rsidP="002712C3">
      <w:pPr>
        <w:ind w:left="720" w:firstLine="0"/>
        <w:rPr>
          <w:b/>
          <w:bCs/>
          <w:highlight w:val="yellow"/>
        </w:rPr>
      </w:pPr>
    </w:p>
    <w:p w14:paraId="146F1D9E" w14:textId="77777777"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14:paraId="3A6C8031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Upload the pdf version of your current timeline to docs/ folder. </w:t>
      </w:r>
    </w:p>
    <w:p w14:paraId="6CE9ED9C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You must update this file regularly when the status of a task </w:t>
      </w:r>
      <w:r w:rsidRPr="003328D3">
        <w:rPr>
          <w:noProof/>
        </w:rPr>
        <w:t>is changed</w:t>
      </w:r>
      <w:r>
        <w:t xml:space="preserve">. </w:t>
      </w:r>
    </w:p>
    <w:p w14:paraId="6FF12B0B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</w:p>
    <w:p w14:paraId="4B81C291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The timeline must contain detail tasks and </w:t>
      </w:r>
      <w:r>
        <w:rPr>
          <w:noProof/>
        </w:rPr>
        <w:t>detailed</w:t>
      </w:r>
      <w:r>
        <w:t xml:space="preserve"> information for each task (time, status…) No mark will </w:t>
      </w:r>
      <w:r w:rsidRPr="003328D3">
        <w:rPr>
          <w:noProof/>
        </w:rPr>
        <w:t>be awarded</w:t>
      </w:r>
      <w:r>
        <w:t xml:space="preserve"> for the </w:t>
      </w:r>
      <w:r w:rsidRPr="003328D3">
        <w:rPr>
          <w:noProof/>
        </w:rPr>
        <w:t>incomplete</w:t>
      </w:r>
      <w:r>
        <w:t xml:space="preserve"> timeline.</w:t>
      </w:r>
    </w:p>
    <w:p w14:paraId="6BD8AFD6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>Make sure to break the project in</w:t>
      </w:r>
      <w:r w:rsidRPr="003328D3">
        <w:rPr>
          <w:noProof/>
        </w:rPr>
        <w:t>to</w:t>
      </w:r>
      <w:r>
        <w:t xml:space="preserve"> small tasks. </w:t>
      </w:r>
    </w:p>
    <w:p w14:paraId="314F80E0" w14:textId="77777777" w:rsidR="00A8365E" w:rsidRPr="00A8365E" w:rsidRDefault="00A8365E" w:rsidP="00A8365E"/>
    <w:p w14:paraId="4E9FEC7E" w14:textId="77777777" w:rsidR="002D27B3" w:rsidRDefault="002D27B3" w:rsidP="002D27B3"/>
    <w:p w14:paraId="23487409" w14:textId="77777777" w:rsidR="00006DFF" w:rsidRDefault="00006DFF" w:rsidP="00006DFF">
      <w:pPr>
        <w:ind w:firstLine="0"/>
        <w:sectPr w:rsidR="00006DFF" w:rsidSect="00006DFF">
          <w:footerReference w:type="default" r:id="rId9"/>
          <w:footerReference w:type="first" r:id="rId10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DE3CA15" w14:textId="77777777" w:rsidR="00543A4D" w:rsidRPr="00640E48" w:rsidRDefault="00543A4D" w:rsidP="00640E48">
      <w:pPr>
        <w:pStyle w:val="Heading1"/>
      </w:pPr>
      <w:bookmarkStart w:id="1" w:name="_Timeline"/>
      <w:bookmarkEnd w:id="1"/>
      <w:r w:rsidRPr="00640E48">
        <w:lastRenderedPageBreak/>
        <w:t>Timeline</w:t>
      </w:r>
    </w:p>
    <w:p w14:paraId="77F17F97" w14:textId="3E901D1C" w:rsidR="00543A4D" w:rsidRDefault="00640E48" w:rsidP="00543A4D">
      <w:pPr>
        <w:ind w:firstLine="0"/>
      </w:pPr>
      <w:r>
        <w:t>Topic</w:t>
      </w:r>
      <w:r w:rsidR="00543A4D">
        <w:t xml:space="preserve">: </w:t>
      </w:r>
      <w:r>
        <w:t xml:space="preserve"> </w:t>
      </w:r>
      <w:r w:rsidR="003328D3">
        <w:tab/>
      </w:r>
      <w:r w:rsidR="00AE73C5">
        <w:t>4R’s – Reduce, Reuse, Recycle, Reward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 w:rsidR="002712C3">
        <w:t xml:space="preserve">Team </w:t>
      </w:r>
      <w:r>
        <w:t>ID</w:t>
      </w:r>
      <w:r w:rsidR="00543A4D">
        <w:t>: f7team15</w:t>
      </w:r>
    </w:p>
    <w:p w14:paraId="276DA7EF" w14:textId="3FF264EF" w:rsidR="00543A4D" w:rsidRDefault="00543A4D" w:rsidP="00E50809">
      <w:r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>
        <w:t>:</w:t>
      </w:r>
      <w:r w:rsidR="003328D3">
        <w:tab/>
      </w:r>
      <w:r w:rsidR="00F3074C" w:rsidRPr="00F3074C">
        <w:t>http://f7team15.gblearn.com/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>
        <w:t xml:space="preserve">    </w:t>
      </w:r>
    </w:p>
    <w:tbl>
      <w:tblPr>
        <w:tblStyle w:val="TableGrid"/>
        <w:tblpPr w:leftFromText="180" w:rightFromText="180" w:vertAnchor="text" w:horzAnchor="margin" w:tblpY="219"/>
        <w:tblW w:w="13245" w:type="dxa"/>
        <w:tblLayout w:type="fixed"/>
        <w:tblLook w:val="04A0" w:firstRow="1" w:lastRow="0" w:firstColumn="1" w:lastColumn="0" w:noHBand="0" w:noVBand="1"/>
      </w:tblPr>
      <w:tblGrid>
        <w:gridCol w:w="5160"/>
        <w:gridCol w:w="1515"/>
        <w:gridCol w:w="1710"/>
        <w:gridCol w:w="1440"/>
        <w:gridCol w:w="810"/>
        <w:gridCol w:w="1260"/>
        <w:gridCol w:w="1350"/>
      </w:tblGrid>
      <w:tr w:rsidR="004162C8" w14:paraId="4BE01064" w14:textId="77777777" w:rsidTr="2B8F27EF">
        <w:tc>
          <w:tcPr>
            <w:tcW w:w="5160" w:type="dxa"/>
          </w:tcPr>
          <w:p w14:paraId="1D71A2D5" w14:textId="77777777" w:rsidR="004162C8" w:rsidRDefault="004162C8" w:rsidP="004162C8">
            <w:r>
              <w:t>Tasks</w:t>
            </w:r>
          </w:p>
        </w:tc>
        <w:tc>
          <w:tcPr>
            <w:tcW w:w="1515" w:type="dxa"/>
          </w:tcPr>
          <w:p w14:paraId="2ECA21BD" w14:textId="77777777" w:rsidR="004162C8" w:rsidRDefault="004162C8" w:rsidP="004162C8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710" w:type="dxa"/>
          </w:tcPr>
          <w:p w14:paraId="321D3ED3" w14:textId="77777777" w:rsidR="004162C8" w:rsidRDefault="004162C8" w:rsidP="004162C8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14:paraId="4106BFD1" w14:textId="77777777" w:rsidR="004162C8" w:rsidRDefault="004162C8" w:rsidP="004162C8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810" w:type="dxa"/>
          </w:tcPr>
          <w:p w14:paraId="427DCD9F" w14:textId="77777777" w:rsidR="004162C8" w:rsidRDefault="004162C8" w:rsidP="004162C8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260" w:type="dxa"/>
          </w:tcPr>
          <w:p w14:paraId="335FF2E9" w14:textId="77777777" w:rsidR="004162C8" w:rsidRDefault="004162C8" w:rsidP="004162C8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14:paraId="161AA728" w14:textId="77777777" w:rsidR="004162C8" w:rsidRDefault="004162C8" w:rsidP="004162C8">
            <w:pPr>
              <w:ind w:firstLine="0"/>
              <w:jc w:val="center"/>
            </w:pPr>
            <w:r>
              <w:t>Total Hours</w:t>
            </w:r>
          </w:p>
          <w:p w14:paraId="5673A24E" w14:textId="77777777" w:rsidR="004162C8" w:rsidRDefault="004162C8" w:rsidP="004162C8">
            <w:pPr>
              <w:ind w:firstLine="0"/>
              <w:jc w:val="center"/>
            </w:pPr>
            <w:r>
              <w:t>Spent</w:t>
            </w:r>
          </w:p>
        </w:tc>
      </w:tr>
      <w:tr w:rsidR="004162C8" w14:paraId="32E16200" w14:textId="77777777" w:rsidTr="2B8F27EF">
        <w:tc>
          <w:tcPr>
            <w:tcW w:w="5160" w:type="dxa"/>
          </w:tcPr>
          <w:p w14:paraId="52A6B321" w14:textId="69331440" w:rsidR="004162C8" w:rsidRDefault="2B8F27EF" w:rsidP="2B8F27EF">
            <w:pPr>
              <w:spacing w:after="160" w:line="259" w:lineRule="auto"/>
            </w:pPr>
            <w:r>
              <w:t>Define Topic</w:t>
            </w:r>
          </w:p>
        </w:tc>
        <w:tc>
          <w:tcPr>
            <w:tcW w:w="1515" w:type="dxa"/>
          </w:tcPr>
          <w:p w14:paraId="352E654C" w14:textId="4F6CDB3D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22/11/2017</w:t>
            </w:r>
          </w:p>
        </w:tc>
        <w:tc>
          <w:tcPr>
            <w:tcW w:w="1710" w:type="dxa"/>
          </w:tcPr>
          <w:p w14:paraId="4119596B" w14:textId="384C2120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23/11/2017</w:t>
            </w:r>
          </w:p>
        </w:tc>
        <w:tc>
          <w:tcPr>
            <w:tcW w:w="1440" w:type="dxa"/>
          </w:tcPr>
          <w:p w14:paraId="1070655D" w14:textId="00BE6E19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23/11/2017</w:t>
            </w:r>
          </w:p>
        </w:tc>
        <w:tc>
          <w:tcPr>
            <w:tcW w:w="810" w:type="dxa"/>
          </w:tcPr>
          <w:p w14:paraId="3B076F4C" w14:textId="0C0623F0" w:rsidR="004162C8" w:rsidRDefault="2B8F27EF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134987E4" w14:textId="67CF6AB7" w:rsidR="004162C8" w:rsidRDefault="2B8F27EF" w:rsidP="004162C8">
            <w:pPr>
              <w:ind w:firstLine="0"/>
              <w:jc w:val="center"/>
            </w:pPr>
            <w:r>
              <w:t>4.30</w:t>
            </w:r>
          </w:p>
        </w:tc>
        <w:tc>
          <w:tcPr>
            <w:tcW w:w="1350" w:type="dxa"/>
          </w:tcPr>
          <w:p w14:paraId="2DC3DE70" w14:textId="74311D81" w:rsidR="004162C8" w:rsidRDefault="2B8F27EF" w:rsidP="004162C8">
            <w:pPr>
              <w:ind w:firstLine="0"/>
              <w:jc w:val="center"/>
            </w:pPr>
            <w:r>
              <w:t>3.5H</w:t>
            </w:r>
          </w:p>
        </w:tc>
      </w:tr>
      <w:tr w:rsidR="004162C8" w14:paraId="2E02C58D" w14:textId="77777777" w:rsidTr="2B8F27EF">
        <w:tc>
          <w:tcPr>
            <w:tcW w:w="5160" w:type="dxa"/>
          </w:tcPr>
          <w:p w14:paraId="679078BC" w14:textId="5474B838" w:rsidR="004162C8" w:rsidRDefault="2B8F27EF" w:rsidP="004162C8">
            <w:r>
              <w:t>Present Proposal</w:t>
            </w:r>
          </w:p>
        </w:tc>
        <w:tc>
          <w:tcPr>
            <w:tcW w:w="1515" w:type="dxa"/>
          </w:tcPr>
          <w:p w14:paraId="0ED82DB6" w14:textId="4511B950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1710" w:type="dxa"/>
          </w:tcPr>
          <w:p w14:paraId="02F0E338" w14:textId="3CBF2E6C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1440" w:type="dxa"/>
          </w:tcPr>
          <w:p w14:paraId="72B31772" w14:textId="42EF7EFE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810" w:type="dxa"/>
          </w:tcPr>
          <w:p w14:paraId="11A0D20E" w14:textId="08B7CC63" w:rsidR="004162C8" w:rsidRDefault="2B8F27EF" w:rsidP="00AE73C5">
            <w:pPr>
              <w:spacing w:after="160" w:line="259" w:lineRule="auto"/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791501E5" w14:textId="1CD09270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33435109" w14:textId="23241C9F" w:rsidR="004162C8" w:rsidRDefault="2B8F27EF" w:rsidP="2B8F27EF">
            <w:pPr>
              <w:ind w:firstLine="0"/>
              <w:jc w:val="center"/>
            </w:pPr>
            <w:r>
              <w:t>1.5H</w:t>
            </w:r>
          </w:p>
        </w:tc>
      </w:tr>
      <w:tr w:rsidR="004162C8" w14:paraId="541DB7AA" w14:textId="77777777" w:rsidTr="2B8F27EF">
        <w:tc>
          <w:tcPr>
            <w:tcW w:w="5160" w:type="dxa"/>
          </w:tcPr>
          <w:p w14:paraId="3160F1AC" w14:textId="7262EA3D" w:rsidR="004162C8" w:rsidRDefault="2B8F27EF" w:rsidP="004162C8">
            <w:r>
              <w:t>Approval Proposal</w:t>
            </w:r>
          </w:p>
        </w:tc>
        <w:tc>
          <w:tcPr>
            <w:tcW w:w="1515" w:type="dxa"/>
          </w:tcPr>
          <w:p w14:paraId="1E415C5A" w14:textId="3978EA5D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1710" w:type="dxa"/>
          </w:tcPr>
          <w:p w14:paraId="4DAA04ED" w14:textId="2C90A643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1440" w:type="dxa"/>
          </w:tcPr>
          <w:p w14:paraId="4A614047" w14:textId="52E77921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810" w:type="dxa"/>
          </w:tcPr>
          <w:p w14:paraId="4FE74A5D" w14:textId="77777777" w:rsidR="004162C8" w:rsidRDefault="004162C8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6DF0627B" w14:textId="224A3F53" w:rsidR="004162C8" w:rsidRDefault="2B8F27EF" w:rsidP="004162C8">
            <w:pPr>
              <w:ind w:firstLine="0"/>
              <w:jc w:val="center"/>
            </w:pPr>
            <w:r>
              <w:t>0.5H</w:t>
            </w:r>
          </w:p>
        </w:tc>
        <w:tc>
          <w:tcPr>
            <w:tcW w:w="1350" w:type="dxa"/>
          </w:tcPr>
          <w:p w14:paraId="0E509527" w14:textId="725F9E36" w:rsidR="004162C8" w:rsidRDefault="2B8F27EF" w:rsidP="004162C8">
            <w:pPr>
              <w:ind w:firstLine="0"/>
              <w:jc w:val="center"/>
            </w:pPr>
            <w:r>
              <w:t>0.5H</w:t>
            </w:r>
          </w:p>
        </w:tc>
      </w:tr>
      <w:tr w:rsidR="004162C8" w14:paraId="3667F0A7" w14:textId="77777777" w:rsidTr="2B8F27EF">
        <w:tc>
          <w:tcPr>
            <w:tcW w:w="5160" w:type="dxa"/>
          </w:tcPr>
          <w:p w14:paraId="3FA1E059" w14:textId="059A3EF6" w:rsidR="004162C8" w:rsidRDefault="2B8F27EF" w:rsidP="004162C8">
            <w:r>
              <w:t>Define Assumptions</w:t>
            </w:r>
          </w:p>
        </w:tc>
        <w:tc>
          <w:tcPr>
            <w:tcW w:w="1515" w:type="dxa"/>
          </w:tcPr>
          <w:p w14:paraId="7EC48229" w14:textId="6D92D406" w:rsidR="004162C8" w:rsidRDefault="2B8F27EF" w:rsidP="2B8F27EF">
            <w:pPr>
              <w:ind w:firstLine="0"/>
              <w:jc w:val="center"/>
            </w:pPr>
            <w:r>
              <w:t>01/12/2017</w:t>
            </w:r>
          </w:p>
        </w:tc>
        <w:tc>
          <w:tcPr>
            <w:tcW w:w="1710" w:type="dxa"/>
          </w:tcPr>
          <w:p w14:paraId="1D23A7A3" w14:textId="5DEFB844" w:rsidR="004162C8" w:rsidRDefault="2B8F27EF" w:rsidP="2B8F27EF">
            <w:pPr>
              <w:ind w:firstLine="0"/>
              <w:jc w:val="center"/>
            </w:pPr>
            <w:r>
              <w:t>01/12/2017</w:t>
            </w:r>
          </w:p>
        </w:tc>
        <w:tc>
          <w:tcPr>
            <w:tcW w:w="1440" w:type="dxa"/>
          </w:tcPr>
          <w:p w14:paraId="624B7770" w14:textId="4624C65C" w:rsidR="004162C8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810" w:type="dxa"/>
          </w:tcPr>
          <w:p w14:paraId="3306986B" w14:textId="17A5BC6B" w:rsidR="004162C8" w:rsidRDefault="2B8F27EF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58113C6D" w14:textId="0D634804" w:rsidR="004162C8" w:rsidRDefault="2B8F27EF" w:rsidP="2B8F27EF">
            <w:pPr>
              <w:ind w:firstLine="0"/>
              <w:jc w:val="center"/>
            </w:pPr>
            <w:r>
              <w:t>3H</w:t>
            </w:r>
          </w:p>
        </w:tc>
        <w:tc>
          <w:tcPr>
            <w:tcW w:w="1350" w:type="dxa"/>
          </w:tcPr>
          <w:p w14:paraId="009900CF" w14:textId="426D8524" w:rsidR="004162C8" w:rsidRDefault="2B8F27EF" w:rsidP="2B8F27EF">
            <w:pPr>
              <w:ind w:firstLine="0"/>
              <w:jc w:val="center"/>
            </w:pPr>
            <w:r>
              <w:t>3H</w:t>
            </w:r>
          </w:p>
        </w:tc>
      </w:tr>
      <w:tr w:rsidR="004162C8" w14:paraId="595DF473" w14:textId="77777777" w:rsidTr="2B8F27EF">
        <w:tc>
          <w:tcPr>
            <w:tcW w:w="5160" w:type="dxa"/>
          </w:tcPr>
          <w:p w14:paraId="0D8690B6" w14:textId="1C120CB3" w:rsidR="004162C8" w:rsidRDefault="2B8F27EF" w:rsidP="004162C8">
            <w:r>
              <w:t xml:space="preserve">Develop </w:t>
            </w:r>
            <w:proofErr w:type="spellStart"/>
            <w:r>
              <w:t>Mockup</w:t>
            </w:r>
            <w:proofErr w:type="spellEnd"/>
          </w:p>
        </w:tc>
        <w:tc>
          <w:tcPr>
            <w:tcW w:w="1515" w:type="dxa"/>
          </w:tcPr>
          <w:p w14:paraId="618DBB9D" w14:textId="11BC5B13" w:rsidR="004162C8" w:rsidRDefault="2B8F27EF" w:rsidP="2B8F27EF">
            <w:pPr>
              <w:ind w:firstLine="0"/>
              <w:jc w:val="center"/>
            </w:pPr>
            <w:r>
              <w:t>02/12/2017</w:t>
            </w:r>
          </w:p>
        </w:tc>
        <w:tc>
          <w:tcPr>
            <w:tcW w:w="1710" w:type="dxa"/>
          </w:tcPr>
          <w:p w14:paraId="67C5CD0F" w14:textId="69F889BA" w:rsidR="004162C8" w:rsidRDefault="2B8F27EF" w:rsidP="2B8F27EF">
            <w:pPr>
              <w:ind w:firstLine="0"/>
              <w:jc w:val="center"/>
            </w:pPr>
            <w:r>
              <w:t>12/12/2017</w:t>
            </w:r>
          </w:p>
        </w:tc>
        <w:tc>
          <w:tcPr>
            <w:tcW w:w="1440" w:type="dxa"/>
          </w:tcPr>
          <w:p w14:paraId="37BB8850" w14:textId="40592BD4" w:rsidR="004162C8" w:rsidRDefault="2B8F27EF" w:rsidP="2B8F27EF">
            <w:pPr>
              <w:ind w:firstLine="0"/>
              <w:jc w:val="center"/>
            </w:pPr>
            <w:r>
              <w:t>12/12/2017</w:t>
            </w:r>
          </w:p>
        </w:tc>
        <w:tc>
          <w:tcPr>
            <w:tcW w:w="810" w:type="dxa"/>
          </w:tcPr>
          <w:p w14:paraId="2ED7D1A0" w14:textId="4C3A2485" w:rsidR="004162C8" w:rsidRDefault="2B8F27EF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3B115D34" w14:textId="0ED2CB32" w:rsidR="004162C8" w:rsidRDefault="2B8F27EF" w:rsidP="2B8F27EF">
            <w:pPr>
              <w:ind w:firstLine="0"/>
              <w:jc w:val="center"/>
            </w:pPr>
            <w:r>
              <w:t>8H</w:t>
            </w:r>
          </w:p>
        </w:tc>
        <w:tc>
          <w:tcPr>
            <w:tcW w:w="1350" w:type="dxa"/>
          </w:tcPr>
          <w:p w14:paraId="30D1408A" w14:textId="2D8F7C5C" w:rsidR="004162C8" w:rsidRDefault="2B8F27EF" w:rsidP="2B8F27EF">
            <w:pPr>
              <w:ind w:firstLine="0"/>
              <w:jc w:val="center"/>
            </w:pPr>
            <w:r>
              <w:t>6H</w:t>
            </w:r>
          </w:p>
        </w:tc>
      </w:tr>
      <w:tr w:rsidR="004162C8" w14:paraId="1E05F8FC" w14:textId="77777777" w:rsidTr="2B8F27EF">
        <w:tc>
          <w:tcPr>
            <w:tcW w:w="5160" w:type="dxa"/>
          </w:tcPr>
          <w:p w14:paraId="20DC0E0E" w14:textId="62DA2601" w:rsidR="004162C8" w:rsidRDefault="2B8F27EF" w:rsidP="004162C8">
            <w:r>
              <w:t>Programing Pages</w:t>
            </w:r>
          </w:p>
        </w:tc>
        <w:tc>
          <w:tcPr>
            <w:tcW w:w="1515" w:type="dxa"/>
          </w:tcPr>
          <w:p w14:paraId="7545AE7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76535158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691951E1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247CC4B7" w14:textId="77777777" w:rsidR="004162C8" w:rsidRDefault="004162C8" w:rsidP="00AE73C5">
            <w:pPr>
              <w:jc w:val="center"/>
            </w:pPr>
          </w:p>
        </w:tc>
        <w:tc>
          <w:tcPr>
            <w:tcW w:w="1260" w:type="dxa"/>
          </w:tcPr>
          <w:p w14:paraId="592CF8F1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0BD0D0C7" w14:textId="77777777" w:rsidR="004162C8" w:rsidRDefault="004162C8" w:rsidP="004162C8">
            <w:pPr>
              <w:jc w:val="center"/>
            </w:pPr>
          </w:p>
        </w:tc>
      </w:tr>
      <w:tr w:rsidR="004162C8" w14:paraId="35B51FD7" w14:textId="77777777" w:rsidTr="2B8F27EF">
        <w:tc>
          <w:tcPr>
            <w:tcW w:w="5160" w:type="dxa"/>
          </w:tcPr>
          <w:p w14:paraId="7ED9EDC9" w14:textId="40BD92FB" w:rsidR="004162C8" w:rsidRDefault="2B8F27EF" w:rsidP="004162C8">
            <w:r>
              <w:t xml:space="preserve">     Database</w:t>
            </w:r>
          </w:p>
        </w:tc>
        <w:tc>
          <w:tcPr>
            <w:tcW w:w="1515" w:type="dxa"/>
          </w:tcPr>
          <w:p w14:paraId="6CE90826" w14:textId="5403894D" w:rsidR="004162C8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111CDBF3" w14:textId="12206867" w:rsidR="004162C8" w:rsidRDefault="2B8F27EF" w:rsidP="004162C8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151E968F" w14:textId="0D77610A" w:rsidR="004162C8" w:rsidRDefault="2B8F27EF" w:rsidP="2B8F27EF">
            <w:pPr>
              <w:ind w:firstLine="0"/>
              <w:jc w:val="center"/>
            </w:pPr>
            <w:r>
              <w:t>08/01/2018</w:t>
            </w:r>
          </w:p>
        </w:tc>
        <w:tc>
          <w:tcPr>
            <w:tcW w:w="810" w:type="dxa"/>
          </w:tcPr>
          <w:p w14:paraId="4870A23A" w14:textId="6EC96575" w:rsidR="004162C8" w:rsidRDefault="2B8F27EF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0C126207" w14:textId="52D53E7E" w:rsidR="004162C8" w:rsidRDefault="2B8F27EF" w:rsidP="004162C8">
            <w:pPr>
              <w:jc w:val="center"/>
            </w:pPr>
            <w:r>
              <w:t>3H</w:t>
            </w:r>
          </w:p>
        </w:tc>
        <w:tc>
          <w:tcPr>
            <w:tcW w:w="1350" w:type="dxa"/>
          </w:tcPr>
          <w:p w14:paraId="62FA17A2" w14:textId="22C91301" w:rsidR="004162C8" w:rsidRDefault="2B8F27EF" w:rsidP="2B8F27EF">
            <w:pPr>
              <w:ind w:firstLine="0"/>
              <w:jc w:val="center"/>
            </w:pPr>
            <w:r>
              <w:t>2.5H</w:t>
            </w:r>
          </w:p>
        </w:tc>
      </w:tr>
      <w:tr w:rsidR="004162C8" w14:paraId="64B650A5" w14:textId="77777777" w:rsidTr="2B8F27EF">
        <w:tc>
          <w:tcPr>
            <w:tcW w:w="5160" w:type="dxa"/>
          </w:tcPr>
          <w:p w14:paraId="26DDD025" w14:textId="5C21AFAA" w:rsidR="004162C8" w:rsidRDefault="2B8F27EF" w:rsidP="004162C8">
            <w:r>
              <w:t xml:space="preserve">     HTML</w:t>
            </w:r>
          </w:p>
        </w:tc>
        <w:tc>
          <w:tcPr>
            <w:tcW w:w="1515" w:type="dxa"/>
          </w:tcPr>
          <w:p w14:paraId="2F447006" w14:textId="5403894D" w:rsidR="2B8F27EF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0918DFA8" w14:textId="12206867" w:rsidR="2B8F27EF" w:rsidRDefault="2B8F27EF" w:rsidP="2B8F27EF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2E01E6B8" w14:textId="0D77610A" w:rsidR="2B8F27EF" w:rsidRDefault="2B8F27EF" w:rsidP="2B8F27EF">
            <w:pPr>
              <w:ind w:firstLine="0"/>
              <w:jc w:val="center"/>
            </w:pPr>
            <w:r>
              <w:t>08/01/2018</w:t>
            </w:r>
          </w:p>
        </w:tc>
        <w:tc>
          <w:tcPr>
            <w:tcW w:w="810" w:type="dxa"/>
          </w:tcPr>
          <w:p w14:paraId="7625E040" w14:textId="74BA7596" w:rsidR="004162C8" w:rsidRDefault="2B8F27EF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4B7866FF" w14:textId="350CDF24" w:rsidR="004162C8" w:rsidRDefault="2B8F27EF" w:rsidP="004162C8">
            <w:pPr>
              <w:jc w:val="center"/>
            </w:pPr>
            <w:r>
              <w:t>13H</w:t>
            </w:r>
          </w:p>
        </w:tc>
        <w:tc>
          <w:tcPr>
            <w:tcW w:w="1350" w:type="dxa"/>
          </w:tcPr>
          <w:p w14:paraId="7AFC2D21" w14:textId="5A1C810D" w:rsidR="004162C8" w:rsidRDefault="2B8F27EF" w:rsidP="2B8F27EF">
            <w:pPr>
              <w:ind w:firstLine="0"/>
              <w:jc w:val="center"/>
            </w:pPr>
            <w:r>
              <w:t>15H</w:t>
            </w:r>
          </w:p>
        </w:tc>
      </w:tr>
      <w:tr w:rsidR="004162C8" w14:paraId="0F7F3C4F" w14:textId="77777777" w:rsidTr="2B8F27EF">
        <w:tc>
          <w:tcPr>
            <w:tcW w:w="5160" w:type="dxa"/>
          </w:tcPr>
          <w:p w14:paraId="0E3F2CE7" w14:textId="013E237C" w:rsidR="004162C8" w:rsidRDefault="2B8F27EF" w:rsidP="004162C8">
            <w:r>
              <w:t xml:space="preserve">     PHP</w:t>
            </w:r>
          </w:p>
        </w:tc>
        <w:tc>
          <w:tcPr>
            <w:tcW w:w="1515" w:type="dxa"/>
          </w:tcPr>
          <w:p w14:paraId="1C23715D" w14:textId="5403894D" w:rsidR="2B8F27EF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6A72F130" w14:textId="12206867" w:rsidR="2B8F27EF" w:rsidRDefault="2B8F27EF" w:rsidP="2B8F27EF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05701936" w14:textId="0D77610A" w:rsidR="2B8F27EF" w:rsidRDefault="2B8F27EF" w:rsidP="2B8F27EF">
            <w:pPr>
              <w:ind w:firstLine="0"/>
              <w:jc w:val="center"/>
            </w:pPr>
            <w:r>
              <w:t>08/01/2018</w:t>
            </w:r>
          </w:p>
        </w:tc>
        <w:tc>
          <w:tcPr>
            <w:tcW w:w="810" w:type="dxa"/>
          </w:tcPr>
          <w:p w14:paraId="114F34D6" w14:textId="61BEB406" w:rsidR="004162C8" w:rsidRDefault="2B8F27EF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7B87C8B8" w14:textId="48A674AF" w:rsidR="004162C8" w:rsidRDefault="2B8F27EF" w:rsidP="004162C8">
            <w:pPr>
              <w:jc w:val="center"/>
            </w:pPr>
            <w:r>
              <w:t>16H</w:t>
            </w:r>
          </w:p>
        </w:tc>
        <w:tc>
          <w:tcPr>
            <w:tcW w:w="1350" w:type="dxa"/>
          </w:tcPr>
          <w:p w14:paraId="2545E60A" w14:textId="05FE2954" w:rsidR="004162C8" w:rsidRDefault="2B8F27EF" w:rsidP="2B8F27EF">
            <w:pPr>
              <w:ind w:firstLine="0"/>
              <w:jc w:val="center"/>
            </w:pPr>
            <w:r>
              <w:t>18H</w:t>
            </w:r>
          </w:p>
        </w:tc>
      </w:tr>
      <w:tr w:rsidR="004162C8" w14:paraId="764F9477" w14:textId="77777777" w:rsidTr="2B8F27EF">
        <w:tc>
          <w:tcPr>
            <w:tcW w:w="5160" w:type="dxa"/>
          </w:tcPr>
          <w:p w14:paraId="6E733D4A" w14:textId="5C426291" w:rsidR="2B8F27EF" w:rsidRDefault="2B8F27EF">
            <w:r>
              <w:t xml:space="preserve">     JavaScript</w:t>
            </w:r>
          </w:p>
        </w:tc>
        <w:tc>
          <w:tcPr>
            <w:tcW w:w="1515" w:type="dxa"/>
          </w:tcPr>
          <w:p w14:paraId="64EBBFCB" w14:textId="5403894D" w:rsidR="2B8F27EF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7A3F5350" w14:textId="12206867" w:rsidR="2B8F27EF" w:rsidRDefault="2B8F27EF" w:rsidP="2B8F27EF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51922F2A" w14:textId="0D77610A" w:rsidR="2B8F27EF" w:rsidRDefault="2B8F27EF" w:rsidP="2B8F27EF">
            <w:pPr>
              <w:ind w:firstLine="0"/>
              <w:jc w:val="center"/>
            </w:pPr>
            <w:r>
              <w:t>08/01/2018</w:t>
            </w:r>
          </w:p>
        </w:tc>
        <w:tc>
          <w:tcPr>
            <w:tcW w:w="810" w:type="dxa"/>
          </w:tcPr>
          <w:p w14:paraId="779D1122" w14:textId="0C9B88F1" w:rsidR="004162C8" w:rsidRDefault="2B8F27EF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25374345" w14:textId="2DF76DE5" w:rsidR="004162C8" w:rsidRDefault="2B8F27EF" w:rsidP="004162C8">
            <w:pPr>
              <w:jc w:val="center"/>
            </w:pPr>
            <w:r>
              <w:t>3H</w:t>
            </w:r>
          </w:p>
        </w:tc>
        <w:tc>
          <w:tcPr>
            <w:tcW w:w="1350" w:type="dxa"/>
          </w:tcPr>
          <w:p w14:paraId="11EB2BF0" w14:textId="0E146438" w:rsidR="004162C8" w:rsidRDefault="2B8F27EF" w:rsidP="2B8F27EF">
            <w:pPr>
              <w:ind w:firstLine="0"/>
              <w:jc w:val="center"/>
            </w:pPr>
            <w:r>
              <w:t>3H</w:t>
            </w:r>
          </w:p>
        </w:tc>
      </w:tr>
      <w:tr w:rsidR="004162C8" w14:paraId="6674E767" w14:textId="77777777" w:rsidTr="2B8F27EF">
        <w:tc>
          <w:tcPr>
            <w:tcW w:w="5160" w:type="dxa"/>
          </w:tcPr>
          <w:p w14:paraId="38E31678" w14:textId="60C1454B" w:rsidR="2B8F27EF" w:rsidRDefault="2B8F27EF">
            <w:r>
              <w:t>Test codes</w:t>
            </w:r>
          </w:p>
        </w:tc>
        <w:tc>
          <w:tcPr>
            <w:tcW w:w="1515" w:type="dxa"/>
          </w:tcPr>
          <w:p w14:paraId="6BB8E9CE" w14:textId="5403894D" w:rsidR="2B8F27EF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51227B48" w14:textId="12206867" w:rsidR="2B8F27EF" w:rsidRDefault="2B8F27EF" w:rsidP="2B8F27EF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6117A2B1" w14:textId="0D77610A" w:rsidR="2B8F27EF" w:rsidRDefault="2B8F27EF" w:rsidP="2B8F27EF">
            <w:pPr>
              <w:ind w:firstLine="0"/>
              <w:jc w:val="center"/>
            </w:pPr>
            <w:r>
              <w:t>08/01/2018</w:t>
            </w:r>
          </w:p>
        </w:tc>
        <w:tc>
          <w:tcPr>
            <w:tcW w:w="810" w:type="dxa"/>
          </w:tcPr>
          <w:p w14:paraId="2B07E1A6" w14:textId="0C9B88F1" w:rsidR="2B8F27EF" w:rsidRDefault="2B8F27EF" w:rsidP="00AE73C5">
            <w:pPr>
              <w:ind w:firstLine="0"/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2F4A475F" w14:textId="47CD72EB" w:rsidR="2B8F27EF" w:rsidRDefault="2B8F27EF" w:rsidP="2B8F27EF">
            <w:pPr>
              <w:jc w:val="center"/>
            </w:pPr>
            <w:r>
              <w:t>5H</w:t>
            </w:r>
          </w:p>
        </w:tc>
        <w:tc>
          <w:tcPr>
            <w:tcW w:w="1350" w:type="dxa"/>
          </w:tcPr>
          <w:p w14:paraId="249040C5" w14:textId="1BE938A8" w:rsidR="2B8F27EF" w:rsidRDefault="2B8F27EF" w:rsidP="2B8F27EF">
            <w:pPr>
              <w:ind w:firstLine="0"/>
              <w:jc w:val="center"/>
            </w:pPr>
            <w:r>
              <w:t>5H</w:t>
            </w:r>
          </w:p>
        </w:tc>
      </w:tr>
      <w:tr w:rsidR="004162C8" w14:paraId="01742EAF" w14:textId="77777777" w:rsidTr="2B8F27EF">
        <w:tc>
          <w:tcPr>
            <w:tcW w:w="5160" w:type="dxa"/>
          </w:tcPr>
          <w:p w14:paraId="278C8E8A" w14:textId="51AEBB81" w:rsidR="2B8F27EF" w:rsidRDefault="2B8F27EF"/>
        </w:tc>
        <w:tc>
          <w:tcPr>
            <w:tcW w:w="1515" w:type="dxa"/>
          </w:tcPr>
          <w:p w14:paraId="030F7C6A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10DDB82B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242668DC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6A42D830" w14:textId="77777777" w:rsidR="004162C8" w:rsidRDefault="004162C8" w:rsidP="00AE73C5">
            <w:pPr>
              <w:jc w:val="center"/>
            </w:pPr>
          </w:p>
        </w:tc>
        <w:tc>
          <w:tcPr>
            <w:tcW w:w="1260" w:type="dxa"/>
          </w:tcPr>
          <w:p w14:paraId="748E5367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27E018BB" w14:textId="77777777" w:rsidR="004162C8" w:rsidRDefault="004162C8" w:rsidP="004162C8">
            <w:pPr>
              <w:jc w:val="center"/>
            </w:pPr>
          </w:p>
        </w:tc>
      </w:tr>
      <w:tr w:rsidR="004162C8" w14:paraId="5563A70E" w14:textId="77777777" w:rsidTr="2B8F27EF">
        <w:tc>
          <w:tcPr>
            <w:tcW w:w="5160" w:type="dxa"/>
          </w:tcPr>
          <w:p w14:paraId="7A498159" w14:textId="77777777" w:rsidR="004162C8" w:rsidRDefault="004162C8" w:rsidP="004162C8"/>
        </w:tc>
        <w:tc>
          <w:tcPr>
            <w:tcW w:w="1515" w:type="dxa"/>
          </w:tcPr>
          <w:p w14:paraId="66D41509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5ADA24FA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7AE9D5F2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74007234" w14:textId="77777777" w:rsidR="004162C8" w:rsidRDefault="004162C8" w:rsidP="004162C8"/>
        </w:tc>
        <w:tc>
          <w:tcPr>
            <w:tcW w:w="1260" w:type="dxa"/>
          </w:tcPr>
          <w:p w14:paraId="5BBDBA56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2465EB01" w14:textId="77777777" w:rsidR="004162C8" w:rsidRDefault="004162C8" w:rsidP="004162C8">
            <w:pPr>
              <w:jc w:val="center"/>
            </w:pPr>
          </w:p>
        </w:tc>
      </w:tr>
      <w:tr w:rsidR="004162C8" w14:paraId="03522511" w14:textId="77777777" w:rsidTr="2B8F27EF">
        <w:tc>
          <w:tcPr>
            <w:tcW w:w="5160" w:type="dxa"/>
          </w:tcPr>
          <w:p w14:paraId="47A3221C" w14:textId="77777777" w:rsidR="004162C8" w:rsidRDefault="004162C8" w:rsidP="004162C8"/>
        </w:tc>
        <w:tc>
          <w:tcPr>
            <w:tcW w:w="1515" w:type="dxa"/>
          </w:tcPr>
          <w:p w14:paraId="1ACD477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27AE7ABF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18CC9649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628D2FCD" w14:textId="77777777" w:rsidR="004162C8" w:rsidRDefault="004162C8" w:rsidP="004162C8"/>
        </w:tc>
        <w:tc>
          <w:tcPr>
            <w:tcW w:w="1260" w:type="dxa"/>
          </w:tcPr>
          <w:p w14:paraId="08587BC1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6D193F82" w14:textId="77777777" w:rsidR="004162C8" w:rsidRDefault="004162C8" w:rsidP="004162C8">
            <w:pPr>
              <w:jc w:val="center"/>
            </w:pPr>
          </w:p>
        </w:tc>
      </w:tr>
      <w:tr w:rsidR="004162C8" w14:paraId="01A68CE0" w14:textId="77777777" w:rsidTr="2B8F27EF">
        <w:tc>
          <w:tcPr>
            <w:tcW w:w="5160" w:type="dxa"/>
          </w:tcPr>
          <w:p w14:paraId="78C63CD3" w14:textId="77777777" w:rsidR="004162C8" w:rsidRDefault="004162C8" w:rsidP="004162C8"/>
        </w:tc>
        <w:tc>
          <w:tcPr>
            <w:tcW w:w="1515" w:type="dxa"/>
          </w:tcPr>
          <w:p w14:paraId="6A599D9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494F3BBF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0EB75875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6806DD58" w14:textId="77777777" w:rsidR="004162C8" w:rsidRDefault="004162C8" w:rsidP="004162C8"/>
        </w:tc>
        <w:tc>
          <w:tcPr>
            <w:tcW w:w="1260" w:type="dxa"/>
          </w:tcPr>
          <w:p w14:paraId="34DE9CDD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488ADBD4" w14:textId="77777777" w:rsidR="004162C8" w:rsidRDefault="004162C8" w:rsidP="004162C8">
            <w:pPr>
              <w:jc w:val="center"/>
            </w:pPr>
          </w:p>
        </w:tc>
      </w:tr>
      <w:tr w:rsidR="004162C8" w14:paraId="22C4C2A7" w14:textId="77777777" w:rsidTr="2B8F27EF">
        <w:tc>
          <w:tcPr>
            <w:tcW w:w="5160" w:type="dxa"/>
          </w:tcPr>
          <w:p w14:paraId="18A59C8B" w14:textId="77777777" w:rsidR="004162C8" w:rsidRDefault="004162C8" w:rsidP="004162C8"/>
        </w:tc>
        <w:tc>
          <w:tcPr>
            <w:tcW w:w="1515" w:type="dxa"/>
          </w:tcPr>
          <w:p w14:paraId="63B8580D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317F7275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0E3FB86C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6AAA108D" w14:textId="77777777" w:rsidR="004162C8" w:rsidRDefault="004162C8" w:rsidP="004162C8"/>
        </w:tc>
        <w:tc>
          <w:tcPr>
            <w:tcW w:w="1260" w:type="dxa"/>
          </w:tcPr>
          <w:p w14:paraId="011F7D2E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0C0CBC47" w14:textId="77777777" w:rsidR="004162C8" w:rsidRDefault="004162C8" w:rsidP="004162C8">
            <w:pPr>
              <w:jc w:val="center"/>
            </w:pPr>
          </w:p>
        </w:tc>
      </w:tr>
      <w:tr w:rsidR="004162C8" w14:paraId="78E1C867" w14:textId="77777777" w:rsidTr="2B8F27EF">
        <w:tc>
          <w:tcPr>
            <w:tcW w:w="5160" w:type="dxa"/>
          </w:tcPr>
          <w:p w14:paraId="07C3F336" w14:textId="77777777" w:rsidR="004162C8" w:rsidRDefault="004162C8" w:rsidP="004162C8"/>
        </w:tc>
        <w:tc>
          <w:tcPr>
            <w:tcW w:w="1515" w:type="dxa"/>
          </w:tcPr>
          <w:p w14:paraId="54218B2A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60581A87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10C8FC19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4A5D1E4A" w14:textId="77777777" w:rsidR="004162C8" w:rsidRDefault="004162C8" w:rsidP="004162C8"/>
        </w:tc>
        <w:tc>
          <w:tcPr>
            <w:tcW w:w="1260" w:type="dxa"/>
          </w:tcPr>
          <w:p w14:paraId="170155FD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72747532" w14:textId="77777777" w:rsidR="004162C8" w:rsidRDefault="004162C8" w:rsidP="004162C8">
            <w:pPr>
              <w:jc w:val="center"/>
            </w:pPr>
          </w:p>
        </w:tc>
      </w:tr>
      <w:tr w:rsidR="004162C8" w14:paraId="1735F70C" w14:textId="77777777" w:rsidTr="2B8F27EF">
        <w:tc>
          <w:tcPr>
            <w:tcW w:w="5160" w:type="dxa"/>
          </w:tcPr>
          <w:p w14:paraId="43089CCA" w14:textId="77777777" w:rsidR="004162C8" w:rsidRDefault="004162C8" w:rsidP="004162C8"/>
        </w:tc>
        <w:tc>
          <w:tcPr>
            <w:tcW w:w="1515" w:type="dxa"/>
          </w:tcPr>
          <w:p w14:paraId="601F6495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7E7A6E27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2C2718FF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43CBEF80" w14:textId="77777777" w:rsidR="004162C8" w:rsidRDefault="004162C8" w:rsidP="004162C8"/>
        </w:tc>
        <w:tc>
          <w:tcPr>
            <w:tcW w:w="1260" w:type="dxa"/>
          </w:tcPr>
          <w:p w14:paraId="7820BBEF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1EE6FEE1" w14:textId="77777777" w:rsidR="004162C8" w:rsidRDefault="004162C8" w:rsidP="004162C8">
            <w:pPr>
              <w:jc w:val="center"/>
            </w:pPr>
          </w:p>
        </w:tc>
      </w:tr>
      <w:tr w:rsidR="004162C8" w14:paraId="763B2839" w14:textId="77777777" w:rsidTr="2B8F27EF">
        <w:tc>
          <w:tcPr>
            <w:tcW w:w="5160" w:type="dxa"/>
          </w:tcPr>
          <w:p w14:paraId="15F63CE7" w14:textId="77777777" w:rsidR="004162C8" w:rsidRDefault="004162C8" w:rsidP="004162C8"/>
        </w:tc>
        <w:tc>
          <w:tcPr>
            <w:tcW w:w="1515" w:type="dxa"/>
          </w:tcPr>
          <w:p w14:paraId="0F372B4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2B602C08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7FE93A94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2B3F17A8" w14:textId="77777777" w:rsidR="004162C8" w:rsidRDefault="004162C8" w:rsidP="004162C8"/>
        </w:tc>
        <w:tc>
          <w:tcPr>
            <w:tcW w:w="1260" w:type="dxa"/>
          </w:tcPr>
          <w:p w14:paraId="1928C046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6D5CC9B5" w14:textId="77777777" w:rsidR="004162C8" w:rsidRDefault="004162C8" w:rsidP="004162C8">
            <w:pPr>
              <w:jc w:val="center"/>
            </w:pPr>
          </w:p>
        </w:tc>
      </w:tr>
      <w:tr w:rsidR="004162C8" w14:paraId="456AE47C" w14:textId="77777777" w:rsidTr="2B8F27EF">
        <w:tc>
          <w:tcPr>
            <w:tcW w:w="5160" w:type="dxa"/>
          </w:tcPr>
          <w:p w14:paraId="1E493935" w14:textId="77777777" w:rsidR="004162C8" w:rsidRDefault="004162C8" w:rsidP="004162C8"/>
        </w:tc>
        <w:tc>
          <w:tcPr>
            <w:tcW w:w="1515" w:type="dxa"/>
          </w:tcPr>
          <w:p w14:paraId="38156253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62443967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10481A27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2A3E47E1" w14:textId="77777777" w:rsidR="004162C8" w:rsidRDefault="004162C8" w:rsidP="004162C8"/>
        </w:tc>
        <w:tc>
          <w:tcPr>
            <w:tcW w:w="1260" w:type="dxa"/>
          </w:tcPr>
          <w:p w14:paraId="16263295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18A81483" w14:textId="77777777" w:rsidR="004162C8" w:rsidRDefault="004162C8" w:rsidP="004162C8">
            <w:pPr>
              <w:jc w:val="center"/>
            </w:pPr>
          </w:p>
        </w:tc>
      </w:tr>
      <w:tr w:rsidR="004162C8" w14:paraId="4683A4EE" w14:textId="77777777" w:rsidTr="2B8F27EF">
        <w:tc>
          <w:tcPr>
            <w:tcW w:w="5160" w:type="dxa"/>
          </w:tcPr>
          <w:p w14:paraId="0EC08B34" w14:textId="77777777" w:rsidR="004162C8" w:rsidRDefault="004162C8" w:rsidP="004162C8"/>
        </w:tc>
        <w:tc>
          <w:tcPr>
            <w:tcW w:w="1515" w:type="dxa"/>
          </w:tcPr>
          <w:p w14:paraId="2ECCB257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1108A313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0E6BA4A3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28006139" w14:textId="77777777" w:rsidR="004162C8" w:rsidRDefault="004162C8" w:rsidP="004162C8"/>
        </w:tc>
        <w:tc>
          <w:tcPr>
            <w:tcW w:w="1260" w:type="dxa"/>
          </w:tcPr>
          <w:p w14:paraId="5C504369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37496E95" w14:textId="77777777" w:rsidR="004162C8" w:rsidRDefault="004162C8" w:rsidP="004162C8">
            <w:pPr>
              <w:jc w:val="center"/>
            </w:pPr>
          </w:p>
        </w:tc>
      </w:tr>
      <w:tr w:rsidR="004162C8" w14:paraId="61C4E6D6" w14:textId="77777777" w:rsidTr="2B8F27EF">
        <w:tc>
          <w:tcPr>
            <w:tcW w:w="5160" w:type="dxa"/>
          </w:tcPr>
          <w:p w14:paraId="77E52868" w14:textId="77777777" w:rsidR="004162C8" w:rsidRDefault="004162C8" w:rsidP="004162C8"/>
        </w:tc>
        <w:tc>
          <w:tcPr>
            <w:tcW w:w="1515" w:type="dxa"/>
          </w:tcPr>
          <w:p w14:paraId="321944B3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4BAEBBAA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07E778C3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36642EB5" w14:textId="77777777" w:rsidR="004162C8" w:rsidRDefault="004162C8" w:rsidP="004162C8"/>
        </w:tc>
        <w:tc>
          <w:tcPr>
            <w:tcW w:w="1260" w:type="dxa"/>
          </w:tcPr>
          <w:p w14:paraId="1C63C2D5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5EF8D326" w14:textId="77777777" w:rsidR="004162C8" w:rsidRDefault="004162C8" w:rsidP="004162C8">
            <w:pPr>
              <w:jc w:val="center"/>
            </w:pPr>
          </w:p>
        </w:tc>
      </w:tr>
      <w:tr w:rsidR="004162C8" w14:paraId="2084E09B" w14:textId="77777777" w:rsidTr="2B8F27EF">
        <w:tc>
          <w:tcPr>
            <w:tcW w:w="5160" w:type="dxa"/>
          </w:tcPr>
          <w:p w14:paraId="44D1592C" w14:textId="77777777" w:rsidR="004162C8" w:rsidRDefault="004162C8" w:rsidP="004162C8"/>
        </w:tc>
        <w:tc>
          <w:tcPr>
            <w:tcW w:w="1515" w:type="dxa"/>
          </w:tcPr>
          <w:p w14:paraId="3B444A3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78497B84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5B72E542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55BF5125" w14:textId="77777777" w:rsidR="004162C8" w:rsidRDefault="004162C8" w:rsidP="004162C8"/>
        </w:tc>
        <w:tc>
          <w:tcPr>
            <w:tcW w:w="1260" w:type="dxa"/>
          </w:tcPr>
          <w:p w14:paraId="0C2381B2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4DA2B0BF" w14:textId="77777777" w:rsidR="004162C8" w:rsidRDefault="004162C8" w:rsidP="004162C8">
            <w:pPr>
              <w:jc w:val="center"/>
            </w:pPr>
          </w:p>
        </w:tc>
      </w:tr>
    </w:tbl>
    <w:p w14:paraId="6E9B32EF" w14:textId="77777777" w:rsidR="00543A4D" w:rsidRDefault="00543A4D" w:rsidP="00543A4D"/>
    <w:p w14:paraId="66C4C174" w14:textId="77777777" w:rsidR="00543A4D" w:rsidRDefault="00543A4D" w:rsidP="00543A4D"/>
    <w:p w14:paraId="1AED360B" w14:textId="77777777" w:rsidR="00543A4D" w:rsidRDefault="00543A4D" w:rsidP="00543A4D">
      <w:pPr>
        <w:pStyle w:val="ListParagraph"/>
        <w:ind w:left="0"/>
      </w:pPr>
    </w:p>
    <w:p w14:paraId="727FC2E3" w14:textId="77777777"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14:paraId="1247BBF7" w14:textId="77777777"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BDFF5" w14:textId="77777777" w:rsidR="00ED6F1B" w:rsidRDefault="00ED6F1B">
      <w:r>
        <w:separator/>
      </w:r>
    </w:p>
  </w:endnote>
  <w:endnote w:type="continuationSeparator" w:id="0">
    <w:p w14:paraId="46E51CD5" w14:textId="77777777" w:rsidR="00ED6F1B" w:rsidRDefault="00ED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6C939" w14:textId="77777777"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14:paraId="47775012" w14:textId="61C1590C"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BF6281">
              <w:rPr>
                <w:rFonts w:ascii="Garamond" w:hAnsi="Garamond"/>
                <w:b/>
                <w:bCs/>
                <w:noProof/>
              </w:rPr>
              <w:t>2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6197E" w14:textId="77777777" w:rsidR="00ED6F1B" w:rsidRDefault="00ED6F1B">
      <w:r>
        <w:separator/>
      </w:r>
    </w:p>
  </w:footnote>
  <w:footnote w:type="continuationSeparator" w:id="0">
    <w:p w14:paraId="46E9F731" w14:textId="77777777" w:rsidR="00ED6F1B" w:rsidRDefault="00ED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 w15:restartNumberingAfterBreak="0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1341DF"/>
    <w:multiLevelType w:val="multilevel"/>
    <w:tmpl w:val="C1EC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2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9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40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1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 w:numId="43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53E20"/>
    <w:rsid w:val="0005563E"/>
    <w:rsid w:val="000A3251"/>
    <w:rsid w:val="000B5271"/>
    <w:rsid w:val="000C1A73"/>
    <w:rsid w:val="000E427C"/>
    <w:rsid w:val="00102379"/>
    <w:rsid w:val="00102AB4"/>
    <w:rsid w:val="001101A1"/>
    <w:rsid w:val="0013701E"/>
    <w:rsid w:val="001520EE"/>
    <w:rsid w:val="00155844"/>
    <w:rsid w:val="001704E5"/>
    <w:rsid w:val="00174AD7"/>
    <w:rsid w:val="001A1829"/>
    <w:rsid w:val="001A5910"/>
    <w:rsid w:val="001A62AF"/>
    <w:rsid w:val="001A7F20"/>
    <w:rsid w:val="001B2D3D"/>
    <w:rsid w:val="001B4D50"/>
    <w:rsid w:val="001D0A1C"/>
    <w:rsid w:val="001D6989"/>
    <w:rsid w:val="001E122F"/>
    <w:rsid w:val="001E611E"/>
    <w:rsid w:val="001F271A"/>
    <w:rsid w:val="001F2EBC"/>
    <w:rsid w:val="002521EB"/>
    <w:rsid w:val="00252F99"/>
    <w:rsid w:val="0025608C"/>
    <w:rsid w:val="00261C4B"/>
    <w:rsid w:val="00267A6F"/>
    <w:rsid w:val="002712C3"/>
    <w:rsid w:val="00277B76"/>
    <w:rsid w:val="002A5F32"/>
    <w:rsid w:val="002D27B3"/>
    <w:rsid w:val="002D4C6B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359C"/>
    <w:rsid w:val="004162C8"/>
    <w:rsid w:val="004205D9"/>
    <w:rsid w:val="004223DC"/>
    <w:rsid w:val="00425BED"/>
    <w:rsid w:val="004265DB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B022F"/>
    <w:rsid w:val="004E58C7"/>
    <w:rsid w:val="004F5C95"/>
    <w:rsid w:val="00531342"/>
    <w:rsid w:val="00533B3C"/>
    <w:rsid w:val="0054165F"/>
    <w:rsid w:val="00543A4D"/>
    <w:rsid w:val="0055276C"/>
    <w:rsid w:val="005529F6"/>
    <w:rsid w:val="00595CBB"/>
    <w:rsid w:val="005A23FC"/>
    <w:rsid w:val="005C03EB"/>
    <w:rsid w:val="005D168B"/>
    <w:rsid w:val="005D26B9"/>
    <w:rsid w:val="005E0D4A"/>
    <w:rsid w:val="005F6105"/>
    <w:rsid w:val="00614B2D"/>
    <w:rsid w:val="00617B64"/>
    <w:rsid w:val="006253B2"/>
    <w:rsid w:val="00634427"/>
    <w:rsid w:val="00640E48"/>
    <w:rsid w:val="0064356A"/>
    <w:rsid w:val="00643D6C"/>
    <w:rsid w:val="0065407C"/>
    <w:rsid w:val="00654DE3"/>
    <w:rsid w:val="00664DB6"/>
    <w:rsid w:val="00684F60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281A"/>
    <w:rsid w:val="0073393C"/>
    <w:rsid w:val="00735548"/>
    <w:rsid w:val="00757C66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6B8A"/>
    <w:rsid w:val="008256F7"/>
    <w:rsid w:val="0083439C"/>
    <w:rsid w:val="00844E31"/>
    <w:rsid w:val="0084757A"/>
    <w:rsid w:val="008629BC"/>
    <w:rsid w:val="00897D19"/>
    <w:rsid w:val="008A121B"/>
    <w:rsid w:val="008B6D14"/>
    <w:rsid w:val="008C6A0B"/>
    <w:rsid w:val="008C782E"/>
    <w:rsid w:val="008D321F"/>
    <w:rsid w:val="008E4DF6"/>
    <w:rsid w:val="00900148"/>
    <w:rsid w:val="00935CD6"/>
    <w:rsid w:val="00961301"/>
    <w:rsid w:val="009620D9"/>
    <w:rsid w:val="00977C9A"/>
    <w:rsid w:val="009E64FD"/>
    <w:rsid w:val="00A06257"/>
    <w:rsid w:val="00A14630"/>
    <w:rsid w:val="00A14EF4"/>
    <w:rsid w:val="00A23A16"/>
    <w:rsid w:val="00A27855"/>
    <w:rsid w:val="00A341AB"/>
    <w:rsid w:val="00A43F3F"/>
    <w:rsid w:val="00A57B48"/>
    <w:rsid w:val="00A8365E"/>
    <w:rsid w:val="00AA4249"/>
    <w:rsid w:val="00AC4C0F"/>
    <w:rsid w:val="00AE73C5"/>
    <w:rsid w:val="00AF07C1"/>
    <w:rsid w:val="00AF5B2E"/>
    <w:rsid w:val="00B03C2B"/>
    <w:rsid w:val="00B10326"/>
    <w:rsid w:val="00B23CAB"/>
    <w:rsid w:val="00B41464"/>
    <w:rsid w:val="00B62094"/>
    <w:rsid w:val="00B6306F"/>
    <w:rsid w:val="00B75975"/>
    <w:rsid w:val="00B9112D"/>
    <w:rsid w:val="00B924A1"/>
    <w:rsid w:val="00BC57D3"/>
    <w:rsid w:val="00BF6281"/>
    <w:rsid w:val="00C21A2F"/>
    <w:rsid w:val="00C43849"/>
    <w:rsid w:val="00C811DA"/>
    <w:rsid w:val="00CA1339"/>
    <w:rsid w:val="00CA65F4"/>
    <w:rsid w:val="00CB3E63"/>
    <w:rsid w:val="00CB4CBD"/>
    <w:rsid w:val="00CF0D27"/>
    <w:rsid w:val="00D05564"/>
    <w:rsid w:val="00D124AA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542C1"/>
    <w:rsid w:val="00E64DEE"/>
    <w:rsid w:val="00EA7270"/>
    <w:rsid w:val="00EA7729"/>
    <w:rsid w:val="00ED4EB4"/>
    <w:rsid w:val="00ED6F1B"/>
    <w:rsid w:val="00EF2F64"/>
    <w:rsid w:val="00EF7FB4"/>
    <w:rsid w:val="00F04B1E"/>
    <w:rsid w:val="00F3074C"/>
    <w:rsid w:val="00F357FB"/>
    <w:rsid w:val="00F56CEB"/>
    <w:rsid w:val="00F5734B"/>
    <w:rsid w:val="00F62549"/>
    <w:rsid w:val="00F71BD8"/>
    <w:rsid w:val="00F87157"/>
    <w:rsid w:val="00F8730F"/>
    <w:rsid w:val="00FB4EAD"/>
    <w:rsid w:val="00FB6F7C"/>
    <w:rsid w:val="00FC6581"/>
    <w:rsid w:val="00FD40B9"/>
    <w:rsid w:val="00FD5C3F"/>
    <w:rsid w:val="00FF7D48"/>
    <w:rsid w:val="2B8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D00BE"/>
  <w15:docId w15:val="{7BEDAB11-5FD7-4D5F-9AFC-6583C81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59DD5-C5AF-4E61-8FFB-96786152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Renata Moura</cp:lastModifiedBy>
  <cp:revision>5</cp:revision>
  <cp:lastPrinted>2018-01-09T20:11:00Z</cp:lastPrinted>
  <dcterms:created xsi:type="dcterms:W3CDTF">2018-01-09T15:04:00Z</dcterms:created>
  <dcterms:modified xsi:type="dcterms:W3CDTF">2018-01-09T20:11:00Z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